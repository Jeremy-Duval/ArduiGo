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7C" w:rsidRDefault="00346EB9" w:rsidP="00D3167C">
      <w:pPr>
        <w:pStyle w:val="Titre"/>
        <w:spacing w:before="240"/>
      </w:pPr>
      <w:r>
        <w:t>Rapport d’état de projet</w:t>
      </w:r>
    </w:p>
    <w:p w:rsidR="005F7D7C" w:rsidRPr="0048311F" w:rsidRDefault="00346EB9" w:rsidP="002C7FE3">
      <w:pPr>
        <w:pStyle w:val="Titre1"/>
        <w:spacing w:before="240"/>
        <w:rPr>
          <w:lang w:eastAsia="en-US"/>
        </w:rPr>
      </w:pPr>
      <w:r w:rsidRPr="0048311F">
        <w:rPr>
          <w:lang w:eastAsia="en-US"/>
        </w:rPr>
        <w:t>Récapitulatif du projet</w:t>
      </w:r>
    </w:p>
    <w:tbl>
      <w:tblPr>
        <w:tblStyle w:val="Tableaudtatdeprojet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5F7D7C" w:rsidTr="005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5F7D7C" w:rsidRDefault="00346EB9">
            <w:r>
              <w:t>Date du rapport</w:t>
            </w:r>
          </w:p>
        </w:tc>
        <w:tc>
          <w:tcPr>
            <w:tcW w:w="3664" w:type="dxa"/>
          </w:tcPr>
          <w:p w:rsidR="005F7D7C" w:rsidRDefault="00346EB9">
            <w:r>
              <w:t>Nom du projet</w:t>
            </w:r>
          </w:p>
        </w:tc>
        <w:tc>
          <w:tcPr>
            <w:tcW w:w="3667" w:type="dxa"/>
          </w:tcPr>
          <w:p w:rsidR="005F7D7C" w:rsidRDefault="00346EB9">
            <w:r>
              <w:t>Préparé par</w:t>
            </w:r>
          </w:p>
        </w:tc>
      </w:tr>
      <w:tr w:rsidR="005F7D7C" w:rsidTr="005F7D7C">
        <w:sdt>
          <w:sdtPr>
            <w:id w:val="1279524753"/>
            <w:placeholder>
              <w:docPart w:val="BA8C7BA3A77C4B14A58E6088FEACFE7B"/>
            </w:placeholder>
            <w:date w:fullDate="2016-04-28T00:00:00Z">
              <w:dateFormat w:val="d MMMM 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5F7D7C" w:rsidRDefault="0048311F">
                <w:r>
                  <w:t>28 avril 2016</w:t>
                </w:r>
              </w:p>
            </w:tc>
          </w:sdtContent>
        </w:sdt>
        <w:tc>
          <w:tcPr>
            <w:tcW w:w="3664" w:type="dxa"/>
          </w:tcPr>
          <w:p w:rsidR="005F7D7C" w:rsidRPr="00D3167C" w:rsidRDefault="0048311F" w:rsidP="0048311F">
            <w:proofErr w:type="spellStart"/>
            <w:r>
              <w:t>ArduiGo</w:t>
            </w:r>
            <w:proofErr w:type="spellEnd"/>
          </w:p>
        </w:tc>
        <w:tc>
          <w:tcPr>
            <w:tcW w:w="3667" w:type="dxa"/>
          </w:tcPr>
          <w:p w:rsidR="005F7D7C" w:rsidRDefault="0048311F">
            <w:r>
              <w:t xml:space="preserve">Valentin </w:t>
            </w:r>
            <w:proofErr w:type="spellStart"/>
            <w:r>
              <w:t>Guevara</w:t>
            </w:r>
            <w:proofErr w:type="gramStart"/>
            <w:r>
              <w:t>,Fanny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Velien,Jeremy</w:t>
            </w:r>
            <w:proofErr w:type="spellEnd"/>
            <w:r>
              <w:t xml:space="preserve"> </w:t>
            </w:r>
            <w:proofErr w:type="spellStart"/>
            <w:r>
              <w:t>Duval,Adrien</w:t>
            </w:r>
            <w:proofErr w:type="spellEnd"/>
            <w:r>
              <w:t xml:space="preserve"> </w:t>
            </w:r>
            <w:proofErr w:type="spellStart"/>
            <w:r>
              <w:t>Techer</w:t>
            </w:r>
            <w:proofErr w:type="spellEnd"/>
          </w:p>
        </w:tc>
      </w:tr>
    </w:tbl>
    <w:p w:rsidR="005F7D7C" w:rsidRPr="000A3B70" w:rsidRDefault="00346EB9" w:rsidP="002C7FE3">
      <w:pPr>
        <w:pStyle w:val="Titre1"/>
        <w:spacing w:before="240"/>
        <w:rPr>
          <w:lang w:val="en-US" w:eastAsia="en-US"/>
        </w:rPr>
      </w:pPr>
      <w:r w:rsidRPr="000A3B70">
        <w:rPr>
          <w:lang w:val="en-US" w:eastAsia="en-US"/>
        </w:rPr>
        <w:t>Synthèse d’états</w:t>
      </w:r>
    </w:p>
    <w:p w:rsidR="005F7D7C" w:rsidRPr="0048311F" w:rsidRDefault="0048311F">
      <w:pPr>
        <w:rPr>
          <w:color w:val="FF0000"/>
        </w:rPr>
      </w:pPr>
      <w:r w:rsidRPr="0048311F">
        <w:rPr>
          <w:color w:val="FF0000"/>
        </w:rPr>
        <w:t xml:space="preserve">« Texte temporaire :    Ce rapport d’état de projet nous permettra de rentrer </w:t>
      </w:r>
      <w:r w:rsidR="00B126F0" w:rsidRPr="0048311F">
        <w:rPr>
          <w:color w:val="FF0000"/>
        </w:rPr>
        <w:t>concrètement</w:t>
      </w:r>
      <w:r w:rsidRPr="0048311F">
        <w:rPr>
          <w:color w:val="FF0000"/>
        </w:rPr>
        <w:t xml:space="preserve"> quand nous le souhaitons</w:t>
      </w:r>
      <w:r>
        <w:rPr>
          <w:color w:val="FF0000"/>
        </w:rPr>
        <w:t xml:space="preserve"> les tâches</w:t>
      </w:r>
      <w:r w:rsidRPr="0048311F">
        <w:rPr>
          <w:color w:val="FF0000"/>
        </w:rPr>
        <w:t xml:space="preserve">, une </w:t>
      </w:r>
      <w:r w:rsidR="00B126F0" w:rsidRPr="0048311F">
        <w:rPr>
          <w:color w:val="FF0000"/>
        </w:rPr>
        <w:t>synthèse</w:t>
      </w:r>
      <w:r w:rsidRPr="0048311F">
        <w:rPr>
          <w:color w:val="FF0000"/>
        </w:rPr>
        <w:t xml:space="preserve"> d’état du projet ainsi que les </w:t>
      </w:r>
      <w:r w:rsidR="00B126F0" w:rsidRPr="0048311F">
        <w:rPr>
          <w:color w:val="FF0000"/>
        </w:rPr>
        <w:t>problèmes</w:t>
      </w:r>
      <w:r w:rsidRPr="0048311F">
        <w:rPr>
          <w:color w:val="FF0000"/>
        </w:rPr>
        <w:t xml:space="preserve"> rencontré avec leurs avancements et l’attribution à la personne concernée. »</w:t>
      </w:r>
    </w:p>
    <w:p w:rsidR="005F7D7C" w:rsidRDefault="00346EB9" w:rsidP="002C7FE3">
      <w:pPr>
        <w:pStyle w:val="Titre1"/>
        <w:spacing w:before="240"/>
      </w:pPr>
      <w:r>
        <w:t>Vue d’ensemble du projet</w:t>
      </w:r>
    </w:p>
    <w:tbl>
      <w:tblPr>
        <w:tblStyle w:val="Tableaudtatdeprojet"/>
        <w:tblW w:w="5000" w:type="pct"/>
        <w:tblLook w:val="04A0" w:firstRow="1" w:lastRow="0" w:firstColumn="1" w:lastColumn="0" w:noHBand="0" w:noVBand="1"/>
      </w:tblPr>
      <w:tblGrid>
        <w:gridCol w:w="2140"/>
        <w:gridCol w:w="1409"/>
        <w:gridCol w:w="2009"/>
        <w:gridCol w:w="2009"/>
        <w:gridCol w:w="2513"/>
      </w:tblGrid>
      <w:tr w:rsidR="005F7D7C" w:rsidTr="003E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5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Tâche</w:t>
            </w:r>
          </w:p>
        </w:tc>
        <w:tc>
          <w:tcPr>
            <w:tcW w:w="701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% effectué</w:t>
            </w:r>
          </w:p>
        </w:tc>
        <w:tc>
          <w:tcPr>
            <w:tcW w:w="998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Échéance</w:t>
            </w:r>
          </w:p>
        </w:tc>
        <w:tc>
          <w:tcPr>
            <w:tcW w:w="998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Gestionnaire</w:t>
            </w:r>
          </w:p>
        </w:tc>
        <w:tc>
          <w:tcPr>
            <w:tcW w:w="1248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Remarques</w:t>
            </w:r>
          </w:p>
        </w:tc>
      </w:tr>
      <w:tr w:rsidR="005F7D7C" w:rsidTr="003E35EC">
        <w:tc>
          <w:tcPr>
            <w:tcW w:w="1055" w:type="pct"/>
          </w:tcPr>
          <w:p w:rsidR="005F7D7C" w:rsidRDefault="00B126F0">
            <w:r>
              <w:t>Diagrammes</w:t>
            </w:r>
          </w:p>
        </w:tc>
        <w:tc>
          <w:tcPr>
            <w:tcW w:w="701" w:type="pct"/>
          </w:tcPr>
          <w:p w:rsidR="005F7D7C" w:rsidRDefault="00B126F0">
            <w:r>
              <w:t>20%</w:t>
            </w:r>
          </w:p>
        </w:tc>
        <w:tc>
          <w:tcPr>
            <w:tcW w:w="998" w:type="pct"/>
          </w:tcPr>
          <w:p w:rsidR="005F7D7C" w:rsidRDefault="00B126F0">
            <w:r>
              <w:t>16/05</w:t>
            </w:r>
          </w:p>
        </w:tc>
        <w:tc>
          <w:tcPr>
            <w:tcW w:w="998" w:type="pct"/>
          </w:tcPr>
          <w:p w:rsidR="005F7D7C" w:rsidRDefault="00B126F0">
            <w:r>
              <w:t>Adrien/Jérémy</w:t>
            </w:r>
          </w:p>
        </w:tc>
        <w:tc>
          <w:tcPr>
            <w:tcW w:w="1248" w:type="pct"/>
          </w:tcPr>
          <w:p w:rsidR="005F7D7C" w:rsidRDefault="005F7D7C"/>
        </w:tc>
      </w:tr>
      <w:tr w:rsidR="005F7D7C" w:rsidTr="003E35EC">
        <w:tc>
          <w:tcPr>
            <w:tcW w:w="1055" w:type="pct"/>
          </w:tcPr>
          <w:p w:rsidR="005F7D7C" w:rsidRDefault="00B126F0">
            <w:r>
              <w:t>Solutions/Technologie</w:t>
            </w:r>
          </w:p>
        </w:tc>
        <w:tc>
          <w:tcPr>
            <w:tcW w:w="701" w:type="pct"/>
          </w:tcPr>
          <w:p w:rsidR="005F7D7C" w:rsidRDefault="00B126F0">
            <w:r>
              <w:t>5%</w:t>
            </w:r>
          </w:p>
        </w:tc>
        <w:tc>
          <w:tcPr>
            <w:tcW w:w="998" w:type="pct"/>
          </w:tcPr>
          <w:p w:rsidR="005F7D7C" w:rsidRDefault="00B126F0">
            <w:r>
              <w:t>16/05</w:t>
            </w:r>
          </w:p>
        </w:tc>
        <w:tc>
          <w:tcPr>
            <w:tcW w:w="998" w:type="pct"/>
          </w:tcPr>
          <w:p w:rsidR="00B126F0" w:rsidRDefault="00B126F0">
            <w:r>
              <w:t>Fanny/Valentin</w:t>
            </w:r>
          </w:p>
        </w:tc>
        <w:tc>
          <w:tcPr>
            <w:tcW w:w="1248" w:type="pct"/>
          </w:tcPr>
          <w:p w:rsidR="005F7D7C" w:rsidRDefault="005F7D7C"/>
        </w:tc>
      </w:tr>
      <w:tr w:rsidR="00B126F0" w:rsidTr="003E35EC">
        <w:tc>
          <w:tcPr>
            <w:tcW w:w="1055" w:type="pct"/>
          </w:tcPr>
          <w:p w:rsidR="00B126F0" w:rsidRDefault="00B126F0">
            <w:r>
              <w:t>Etude Ergonomie</w:t>
            </w:r>
          </w:p>
        </w:tc>
        <w:tc>
          <w:tcPr>
            <w:tcW w:w="701" w:type="pct"/>
          </w:tcPr>
          <w:p w:rsidR="00B126F0" w:rsidRDefault="00B126F0">
            <w:r>
              <w:t>0%</w:t>
            </w:r>
          </w:p>
        </w:tc>
        <w:tc>
          <w:tcPr>
            <w:tcW w:w="998" w:type="pct"/>
          </w:tcPr>
          <w:p w:rsidR="00B126F0" w:rsidRDefault="00B126F0">
            <w:r>
              <w:t>06/06</w:t>
            </w:r>
          </w:p>
        </w:tc>
        <w:tc>
          <w:tcPr>
            <w:tcW w:w="998" w:type="pct"/>
          </w:tcPr>
          <w:p w:rsidR="00B126F0" w:rsidRDefault="00B126F0">
            <w:r>
              <w:t>A définir</w:t>
            </w:r>
          </w:p>
        </w:tc>
        <w:tc>
          <w:tcPr>
            <w:tcW w:w="1248" w:type="pct"/>
          </w:tcPr>
          <w:p w:rsidR="00B126F0" w:rsidRDefault="00B126F0"/>
        </w:tc>
      </w:tr>
      <w:tr w:rsidR="00B126F0" w:rsidTr="003E35EC">
        <w:tc>
          <w:tcPr>
            <w:tcW w:w="1055" w:type="pct"/>
          </w:tcPr>
          <w:p w:rsidR="00B126F0" w:rsidRDefault="00B126F0">
            <w:r>
              <w:t>Gant</w:t>
            </w:r>
          </w:p>
        </w:tc>
        <w:tc>
          <w:tcPr>
            <w:tcW w:w="701" w:type="pct"/>
          </w:tcPr>
          <w:p w:rsidR="00B126F0" w:rsidRDefault="00B126F0">
            <w:r>
              <w:t>0%</w:t>
            </w:r>
          </w:p>
        </w:tc>
        <w:tc>
          <w:tcPr>
            <w:tcW w:w="998" w:type="pct"/>
          </w:tcPr>
          <w:p w:rsidR="00B126F0" w:rsidRDefault="00B126F0">
            <w:r>
              <w:t>06/06</w:t>
            </w:r>
          </w:p>
        </w:tc>
        <w:tc>
          <w:tcPr>
            <w:tcW w:w="998" w:type="pct"/>
          </w:tcPr>
          <w:p w:rsidR="00B126F0" w:rsidRDefault="00B126F0">
            <w:r>
              <w:t>A définir</w:t>
            </w:r>
          </w:p>
        </w:tc>
        <w:tc>
          <w:tcPr>
            <w:tcW w:w="1248" w:type="pct"/>
          </w:tcPr>
          <w:p w:rsidR="00B126F0" w:rsidRDefault="00B126F0"/>
        </w:tc>
      </w:tr>
      <w:tr w:rsidR="005F7D7C" w:rsidTr="003E35EC">
        <w:tc>
          <w:tcPr>
            <w:tcW w:w="1055" w:type="pct"/>
          </w:tcPr>
          <w:p w:rsidR="005F7D7C" w:rsidRDefault="005F7D7C"/>
        </w:tc>
        <w:tc>
          <w:tcPr>
            <w:tcW w:w="701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1248" w:type="pct"/>
          </w:tcPr>
          <w:p w:rsidR="005F7D7C" w:rsidRDefault="005F7D7C"/>
        </w:tc>
      </w:tr>
    </w:tbl>
    <w:p w:rsidR="005F7D7C" w:rsidRPr="0048311F" w:rsidRDefault="00346EB9" w:rsidP="002C7FE3">
      <w:pPr>
        <w:pStyle w:val="Titre1"/>
        <w:spacing w:before="240"/>
        <w:rPr>
          <w:lang w:eastAsia="en-US"/>
        </w:rPr>
      </w:pPr>
      <w:r w:rsidRPr="0048311F">
        <w:rPr>
          <w:lang w:eastAsia="en-US"/>
        </w:rPr>
        <w:t xml:space="preserve">Vue d’ensemble du </w:t>
      </w:r>
      <w:r w:rsidR="0048311F">
        <w:rPr>
          <w:lang w:eastAsia="en-US"/>
        </w:rPr>
        <w:t>MATERIEL NECESSAIRE</w:t>
      </w:r>
    </w:p>
    <w:tbl>
      <w:tblPr>
        <w:tblStyle w:val="Tableaudtatdeprojet"/>
        <w:tblW w:w="4485" w:type="pct"/>
        <w:tblLook w:val="04A0" w:firstRow="1" w:lastRow="0" w:firstColumn="1" w:lastColumn="0" w:noHBand="0" w:noVBand="1"/>
      </w:tblPr>
      <w:tblGrid>
        <w:gridCol w:w="2520"/>
        <w:gridCol w:w="2015"/>
        <w:gridCol w:w="1986"/>
        <w:gridCol w:w="2521"/>
      </w:tblGrid>
      <w:tr w:rsidR="0048311F" w:rsidTr="00483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" w:type="pct"/>
          </w:tcPr>
          <w:p w:rsidR="0048311F" w:rsidRDefault="0048311F">
            <w:r>
              <w:rPr>
                <w:lang w:eastAsia="en-US"/>
              </w:rPr>
              <w:t>MATERIEL</w:t>
            </w:r>
          </w:p>
        </w:tc>
        <w:tc>
          <w:tcPr>
            <w:tcW w:w="1114" w:type="pct"/>
          </w:tcPr>
          <w:p w:rsidR="0048311F" w:rsidRDefault="0048311F">
            <w:r>
              <w:rPr>
                <w:lang w:val="en-US" w:eastAsia="en-US"/>
              </w:rPr>
              <w:t>PRIX</w:t>
            </w:r>
          </w:p>
        </w:tc>
        <w:tc>
          <w:tcPr>
            <w:tcW w:w="1098" w:type="pct"/>
          </w:tcPr>
          <w:p w:rsidR="0048311F" w:rsidRPr="000A3B70" w:rsidRDefault="004831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JUSTIFICATION D’UTILISATION</w:t>
            </w:r>
          </w:p>
        </w:tc>
        <w:tc>
          <w:tcPr>
            <w:tcW w:w="1394" w:type="pct"/>
          </w:tcPr>
          <w:p w:rsidR="0048311F" w:rsidRPr="000A3B70" w:rsidRDefault="0048311F" w:rsidP="0048311F">
            <w:pPr>
              <w:ind w:left="371" w:hanging="371"/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Remarques</w:t>
            </w:r>
          </w:p>
        </w:tc>
      </w:tr>
      <w:tr w:rsidR="0048311F" w:rsidTr="0048311F">
        <w:tc>
          <w:tcPr>
            <w:tcW w:w="1394" w:type="pct"/>
          </w:tcPr>
          <w:p w:rsidR="0048311F" w:rsidRDefault="00B126F0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1114" w:type="pct"/>
          </w:tcPr>
          <w:p w:rsidR="0048311F" w:rsidRDefault="00B126F0">
            <w:r>
              <w:t>20€</w:t>
            </w:r>
          </w:p>
        </w:tc>
        <w:tc>
          <w:tcPr>
            <w:tcW w:w="1098" w:type="pct"/>
          </w:tcPr>
          <w:p w:rsidR="0048311F" w:rsidRDefault="00B126F0">
            <w:r>
              <w:t>La base</w:t>
            </w:r>
          </w:p>
        </w:tc>
        <w:tc>
          <w:tcPr>
            <w:tcW w:w="1394" w:type="pct"/>
          </w:tcPr>
          <w:p w:rsidR="0048311F" w:rsidRDefault="0048311F"/>
        </w:tc>
      </w:tr>
      <w:tr w:rsidR="0048311F" w:rsidTr="0048311F">
        <w:tc>
          <w:tcPr>
            <w:tcW w:w="1394" w:type="pct"/>
          </w:tcPr>
          <w:p w:rsidR="0048311F" w:rsidRDefault="00B126F0">
            <w:r>
              <w:t>Capteurs</w:t>
            </w:r>
          </w:p>
        </w:tc>
        <w:tc>
          <w:tcPr>
            <w:tcW w:w="1114" w:type="pct"/>
          </w:tcPr>
          <w:p w:rsidR="0048311F" w:rsidRDefault="00B126F0">
            <w:r>
              <w:t>~50€</w:t>
            </w:r>
          </w:p>
        </w:tc>
        <w:tc>
          <w:tcPr>
            <w:tcW w:w="1098" w:type="pct"/>
          </w:tcPr>
          <w:p w:rsidR="0048311F" w:rsidRDefault="0048311F"/>
        </w:tc>
        <w:tc>
          <w:tcPr>
            <w:tcW w:w="1394" w:type="pct"/>
          </w:tcPr>
          <w:p w:rsidR="0048311F" w:rsidRDefault="00B126F0">
            <w:r>
              <w:t>A définir préciséments</w:t>
            </w:r>
            <w:bookmarkStart w:id="0" w:name="_GoBack"/>
            <w:bookmarkEnd w:id="0"/>
          </w:p>
        </w:tc>
      </w:tr>
      <w:tr w:rsidR="0048311F" w:rsidTr="0048311F">
        <w:tc>
          <w:tcPr>
            <w:tcW w:w="1394" w:type="pct"/>
          </w:tcPr>
          <w:p w:rsidR="0048311F" w:rsidRDefault="0048311F"/>
        </w:tc>
        <w:tc>
          <w:tcPr>
            <w:tcW w:w="1114" w:type="pct"/>
          </w:tcPr>
          <w:p w:rsidR="0048311F" w:rsidRDefault="0048311F"/>
        </w:tc>
        <w:tc>
          <w:tcPr>
            <w:tcW w:w="1098" w:type="pct"/>
          </w:tcPr>
          <w:p w:rsidR="0048311F" w:rsidRDefault="0048311F"/>
        </w:tc>
        <w:tc>
          <w:tcPr>
            <w:tcW w:w="1394" w:type="pct"/>
          </w:tcPr>
          <w:p w:rsidR="0048311F" w:rsidRDefault="0048311F"/>
        </w:tc>
      </w:tr>
    </w:tbl>
    <w:p w:rsidR="005F7D7C" w:rsidRPr="0048311F" w:rsidRDefault="00346EB9" w:rsidP="002C7FE3">
      <w:pPr>
        <w:pStyle w:val="Titre1"/>
        <w:spacing w:before="240"/>
        <w:rPr>
          <w:lang w:eastAsia="en-US"/>
        </w:rPr>
      </w:pPr>
      <w:r w:rsidRPr="0048311F">
        <w:rPr>
          <w:lang w:eastAsia="en-US"/>
        </w:rPr>
        <w:t>Historique des risques et problèmes</w:t>
      </w:r>
    </w:p>
    <w:tbl>
      <w:tblPr>
        <w:tblStyle w:val="Tableaudtatdeprojet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5F7D7C" w:rsidTr="005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5F7D7C" w:rsidRPr="000A3B70" w:rsidRDefault="00346EB9">
            <w:pPr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Problème</w:t>
            </w:r>
          </w:p>
        </w:tc>
        <w:tc>
          <w:tcPr>
            <w:tcW w:w="1250" w:type="pct"/>
          </w:tcPr>
          <w:p w:rsidR="005F7D7C" w:rsidRPr="000A3B70" w:rsidRDefault="00346EB9">
            <w:pPr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Attribué à</w:t>
            </w:r>
          </w:p>
        </w:tc>
        <w:tc>
          <w:tcPr>
            <w:tcW w:w="1250" w:type="pct"/>
          </w:tcPr>
          <w:p w:rsidR="005F7D7C" w:rsidRPr="000A3B70" w:rsidRDefault="00346EB9">
            <w:pPr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Date</w:t>
            </w:r>
          </w:p>
        </w:tc>
      </w:tr>
      <w:tr w:rsidR="005F7D7C" w:rsidTr="005F7D7C">
        <w:tc>
          <w:tcPr>
            <w:tcW w:w="250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</w:tr>
      <w:tr w:rsidR="005F7D7C" w:rsidTr="005F7D7C">
        <w:tc>
          <w:tcPr>
            <w:tcW w:w="250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</w:tr>
      <w:tr w:rsidR="005F7D7C" w:rsidTr="005F7D7C">
        <w:tc>
          <w:tcPr>
            <w:tcW w:w="2500" w:type="pct"/>
          </w:tcPr>
          <w:p w:rsidR="005F7D7C" w:rsidRDefault="005F7D7C" w:rsidP="00D3167C">
            <w:pPr>
              <w:spacing w:after="0"/>
            </w:pPr>
          </w:p>
        </w:tc>
        <w:tc>
          <w:tcPr>
            <w:tcW w:w="125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</w:tr>
    </w:tbl>
    <w:p w:rsidR="005F7D7C" w:rsidRPr="000A3B70" w:rsidRDefault="00346EB9" w:rsidP="002C7FE3">
      <w:pPr>
        <w:pStyle w:val="Titre1"/>
        <w:spacing w:before="240"/>
        <w:rPr>
          <w:lang w:val="en-US" w:eastAsia="en-US"/>
        </w:rPr>
      </w:pPr>
      <w:r w:rsidRPr="000A3B70">
        <w:rPr>
          <w:lang w:val="en-US" w:eastAsia="en-US"/>
        </w:rPr>
        <w:lastRenderedPageBreak/>
        <w:t>Conclusions/Recommandations</w:t>
      </w:r>
    </w:p>
    <w:p w:rsidR="005F7D7C" w:rsidRPr="0048311F" w:rsidRDefault="0048311F">
      <w:pPr>
        <w:rPr>
          <w:color w:val="FF0000"/>
        </w:rPr>
      </w:pPr>
      <w:r w:rsidRPr="0048311F">
        <w:rPr>
          <w:color w:val="FF0000"/>
        </w:rPr>
        <w:t xml:space="preserve">Ce </w:t>
      </w:r>
      <w:r w:rsidR="00B126F0" w:rsidRPr="0048311F">
        <w:rPr>
          <w:color w:val="FF0000"/>
        </w:rPr>
        <w:t>fichier, pour</w:t>
      </w:r>
      <w:r w:rsidRPr="0048311F">
        <w:rPr>
          <w:color w:val="FF0000"/>
        </w:rPr>
        <w:t xml:space="preserve"> qu’il soit utile doit être sans cesse mis à jour ;)</w:t>
      </w:r>
    </w:p>
    <w:sectPr w:rsidR="005F7D7C" w:rsidRPr="0048311F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A27" w:rsidRDefault="00F82A27">
      <w:pPr>
        <w:spacing w:before="0" w:after="0"/>
      </w:pPr>
      <w:r>
        <w:separator/>
      </w:r>
    </w:p>
  </w:endnote>
  <w:endnote w:type="continuationSeparator" w:id="0">
    <w:p w:rsidR="00F82A27" w:rsidRDefault="00F82A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D7C" w:rsidRDefault="00346EB9">
    <w:pPr>
      <w:pStyle w:val="Pieddepage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126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A27" w:rsidRDefault="00F82A27">
      <w:pPr>
        <w:spacing w:before="0" w:after="0"/>
      </w:pPr>
      <w:r>
        <w:separator/>
      </w:r>
    </w:p>
  </w:footnote>
  <w:footnote w:type="continuationSeparator" w:id="0">
    <w:p w:rsidR="00F82A27" w:rsidRDefault="00F82A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5F7D7C">
      <w:tc>
        <w:tcPr>
          <w:tcW w:w="2500" w:type="pct"/>
          <w:vAlign w:val="bottom"/>
        </w:tcPr>
        <w:p w:rsidR="005F7D7C" w:rsidRDefault="0048311F" w:rsidP="0048311F">
          <w:r>
            <w:t xml:space="preserve">IUT Informatique </w:t>
          </w:r>
        </w:p>
        <w:p w:rsidR="0048311F" w:rsidRDefault="0048311F" w:rsidP="0048311F">
          <w:r>
            <w:t>Lyon 1</w:t>
          </w:r>
        </w:p>
      </w:tc>
      <w:sdt>
        <w:sdtPr>
          <w:alias w:val="Cliquez sur l’icône pour remplacer l’image"/>
          <w:tag w:val="Cliquez sur l’icône pour remplacer l’image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5F7D7C" w:rsidRDefault="00346EB9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>
                    <wp:extent cx="686435" cy="686435"/>
                    <wp:effectExtent l="0" t="0" r="0" b="0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6638" cy="686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5F7D7C" w:rsidRDefault="005F7D7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1F"/>
    <w:rsid w:val="000A3B70"/>
    <w:rsid w:val="002C7FE3"/>
    <w:rsid w:val="00346EB9"/>
    <w:rsid w:val="003C22CF"/>
    <w:rsid w:val="003E35EC"/>
    <w:rsid w:val="0048311F"/>
    <w:rsid w:val="005F7D7C"/>
    <w:rsid w:val="00836B28"/>
    <w:rsid w:val="009E7337"/>
    <w:rsid w:val="00B126F0"/>
    <w:rsid w:val="00D3167C"/>
    <w:rsid w:val="00F8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F09C97-F52E-4B51-801E-B0D03A9C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paragraph" w:styleId="Sansinterligne">
    <w:name w:val="No Spacing"/>
    <w:link w:val="SansinterligneCar"/>
    <w:uiPriority w:val="1"/>
    <w:qFormat/>
    <w:pPr>
      <w:spacing w:before="0" w:after="0"/>
    </w:p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kern w:val="20"/>
    </w:rPr>
  </w:style>
  <w:style w:type="table" w:customStyle="1" w:styleId="Tableaudtatdeprojet">
    <w:name w:val="Tableau d’état de projet"/>
    <w:basedOn w:val="Tableau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Roaming\Microsoft\Templates\Rapport%20d&#8217;&#233;tat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8C7BA3A77C4B14A58E6088FEACFE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D1CEF9-2A12-4222-8BD3-AB1643EEDD50}"/>
      </w:docPartPr>
      <w:docPartBody>
        <w:p w:rsidR="00F83FD7" w:rsidRDefault="000D3E09">
          <w:pPr>
            <w:pStyle w:val="BA8C7BA3A77C4B14A58E6088FEACFE7B"/>
          </w:pPr>
          <w:r>
            <w:t>[</w:t>
          </w:r>
          <w:r w:rsidRPr="000A3B70">
            <w:rPr>
              <w:lang w:val="en-US" w:eastAsia="en-US"/>
            </w:rPr>
            <w:t>Sélectionner une date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09"/>
    <w:rsid w:val="000D3E09"/>
    <w:rsid w:val="00594602"/>
    <w:rsid w:val="00F8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8C7BA3A77C4B14A58E6088FEACFE7B">
    <w:name w:val="BA8C7BA3A77C4B14A58E6088FEACFE7B"/>
  </w:style>
  <w:style w:type="paragraph" w:customStyle="1" w:styleId="A492188E1ADB44A1962BF61793441844">
    <w:name w:val="A492188E1ADB44A1962BF61793441844"/>
  </w:style>
  <w:style w:type="paragraph" w:customStyle="1" w:styleId="1368CD1698084D3C86205D1DB844B757">
    <w:name w:val="1368CD1698084D3C86205D1DB844B757"/>
  </w:style>
  <w:style w:type="paragraph" w:customStyle="1" w:styleId="8BE248FB74F34D618EB9FF28D71D14F7">
    <w:name w:val="8BE248FB74F34D618EB9FF28D71D1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1B302-0FAC-4C4A-B1A4-DEE6A7A3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d’état de projet.dotx</Template>
  <TotalTime>16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 Guevara</dc:creator>
  <cp:keywords/>
  <cp:lastModifiedBy>jeremy duval</cp:lastModifiedBy>
  <cp:revision>2</cp:revision>
  <dcterms:created xsi:type="dcterms:W3CDTF">2016-04-28T08:57:00Z</dcterms:created>
  <dcterms:modified xsi:type="dcterms:W3CDTF">2016-04-28T14:57:00Z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